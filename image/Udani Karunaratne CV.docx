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5"/>
        <w:gridCol w:w="4675"/>
      </w:tblGrid>
      <w:tr w:rsidR="00A52131" w14:paraId="6728643A" w14:textId="77777777" w:rsidTr="00F55F68">
        <w:trPr>
          <w:trHeight w:val="1415"/>
        </w:trPr>
        <w:tc>
          <w:tcPr>
            <w:tcW w:w="4675" w:type="dxa"/>
            <w:tcBorders>
              <w:bottom w:val="single" w:sz="4" w:space="0" w:color="auto"/>
            </w:tcBorders>
          </w:tcPr>
          <w:p w14:paraId="16CAC629" w14:textId="62099BEC" w:rsidR="00A52131" w:rsidRPr="00FE3C37" w:rsidRDefault="001D7669" w:rsidP="00684684">
            <w:pPr>
              <w:pStyle w:val="Title"/>
              <w:spacing w:line="600" w:lineRule="exact"/>
            </w:pPr>
            <w:r>
              <w:rPr>
                <w:rFonts w:asciiTheme="majorHAnsi" w:eastAsiaTheme="minorEastAsia" w:hAnsiTheme="majorHAnsi" w:cstheme="minorBidi"/>
                <w:b/>
                <w:kern w:val="0"/>
                <w:sz w:val="56"/>
                <w:szCs w:val="20"/>
              </w:rPr>
              <w:t>Udani karunaratne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C20CCA9" w14:textId="5DBB60DB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9BA70F68F73840138D562A31DDA8C747"/>
                </w:placeholder>
                <w15:appearance w15:val="hidden"/>
              </w:sdtPr>
              <w:sdtContent>
                <w:r w:rsidR="00684684">
                  <w:t>Billingham, TS23 1BY, UK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5138DE43" wp14:editId="0DB3A216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4D979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1587153" w14:textId="3B301317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FD65460FBEA34CAB82B629BDC9714ECD"/>
                </w:placeholder>
                <w15:appearance w15:val="hidden"/>
              </w:sdtPr>
              <w:sdtContent>
                <w:r w:rsidR="00684684">
                  <w:t>+44</w:t>
                </w:r>
                <w:r w:rsidR="00A0402E">
                  <w:t>7541394019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F5DCF21" wp14:editId="0CDFF41E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5061C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9002F6F" w14:textId="77BF0DC9" w:rsidR="00A52131" w:rsidRDefault="00C23506" w:rsidP="00AD31D1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743ED2" wp14:editId="3A3CF4F6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172720</wp:posOffset>
                      </wp:positionV>
                      <wp:extent cx="3161030" cy="297180"/>
                      <wp:effectExtent l="0" t="0" r="0" b="7620"/>
                      <wp:wrapNone/>
                      <wp:docPr id="77036514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103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3F773F" w14:textId="4D958D27" w:rsidR="00C23506" w:rsidRDefault="00DB6D96">
                                  <w:r w:rsidRPr="00DB6D96">
                                    <w:t>https://www.linkedin.com/in/udani-shanika-karunaratne/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743E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4.15pt;margin-top:13.6pt;width:248.9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R0GAIAACwEAAAOAAAAZHJzL2Uyb0RvYy54bWysU11v2yAUfZ+0/4B4X2wna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" filled="f" stroked="f" strokeweight=".5pt">
                      <v:textbox>
                        <w:txbxContent>
                          <w:p w14:paraId="5A3F773F" w14:textId="4D958D27" w:rsidR="00C23506" w:rsidRDefault="00DB6D96">
                            <w:r w:rsidRPr="00DB6D96">
                              <w:t>https://www.linkedin.com/in/udani-shanika-karunaratne/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id w:val="619497980"/>
                <w:placeholder>
                  <w:docPart w:val="C1A2CFFA4F5348F7BFD1314FC9DBFBE5"/>
                </w:placeholder>
                <w15:appearance w15:val="hidden"/>
              </w:sdtPr>
              <w:sdtContent>
                <w:r w:rsidR="001D7669">
                  <w:t>Udani.karunaratne</w:t>
                </w:r>
                <w:r w:rsidR="00684684">
                  <w:t>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6A4CF2F" wp14:editId="7BACFEF5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B0E7A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1DFF0FF9" w14:textId="77777777" w:rsidTr="00F55F68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12B39580" w14:textId="581EF1CA" w:rsidR="00A52131" w:rsidRPr="002F3107" w:rsidRDefault="006F1D1B" w:rsidP="0068468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u w:val="single"/>
              </w:rPr>
            </w:pPr>
            <w:r w:rsidRPr="002F3107">
              <w:rPr>
                <w:rFonts w:asciiTheme="majorHAnsi" w:hAnsiTheme="majorHAnsi" w:cstheme="majorHAnsi"/>
                <w:b/>
                <w:bCs/>
                <w:sz w:val="32"/>
                <w:szCs w:val="32"/>
                <w:u w:val="single"/>
              </w:rPr>
              <w:t>S</w:t>
            </w:r>
            <w:r w:rsidR="002F3107">
              <w:rPr>
                <w:rFonts w:asciiTheme="majorHAnsi" w:hAnsiTheme="majorHAnsi" w:cstheme="majorHAnsi"/>
                <w:b/>
                <w:bCs/>
                <w:sz w:val="32"/>
                <w:szCs w:val="32"/>
                <w:u w:val="single"/>
              </w:rPr>
              <w:t>UMM</w:t>
            </w:r>
            <w:r w:rsidR="00F55F68">
              <w:rPr>
                <w:rFonts w:asciiTheme="majorHAnsi" w:hAnsiTheme="majorHAnsi" w:cstheme="majorHAnsi"/>
                <w:b/>
                <w:bCs/>
                <w:sz w:val="32"/>
                <w:szCs w:val="32"/>
                <w:u w:val="single"/>
              </w:rPr>
              <w:t>ARY</w:t>
            </w:r>
            <w:r w:rsidR="00740A87" w:rsidRPr="002F3107">
              <w:rPr>
                <w:rFonts w:asciiTheme="majorHAnsi" w:hAnsiTheme="majorHAnsi" w:cstheme="majorHAnsi"/>
                <w:b/>
                <w:bCs/>
                <w:sz w:val="32"/>
                <w:szCs w:val="32"/>
                <w:u w:val="single"/>
              </w:rPr>
              <w:t xml:space="preserve"> </w:t>
            </w:r>
          </w:p>
          <w:p w14:paraId="24FCDEAE" w14:textId="76726F68" w:rsidR="00E40376" w:rsidRPr="00E743A7" w:rsidRDefault="004B58AA" w:rsidP="00E743A7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Front-end</w:t>
            </w:r>
            <w:r w:rsidR="007F6C5F" w:rsidRPr="00E743A7">
              <w:rPr>
                <w:sz w:val="22"/>
                <w:szCs w:val="24"/>
              </w:rPr>
              <w:t xml:space="preserve"> web developer </w:t>
            </w:r>
            <w:r w:rsidR="00AA3E5D" w:rsidRPr="00E743A7">
              <w:rPr>
                <w:sz w:val="22"/>
                <w:szCs w:val="24"/>
              </w:rPr>
              <w:t xml:space="preserve">with </w:t>
            </w:r>
            <w:r>
              <w:rPr>
                <w:sz w:val="22"/>
                <w:szCs w:val="24"/>
              </w:rPr>
              <w:t xml:space="preserve">a </w:t>
            </w:r>
            <w:r w:rsidR="00AA3E5D" w:rsidRPr="00E743A7">
              <w:rPr>
                <w:sz w:val="22"/>
                <w:szCs w:val="24"/>
              </w:rPr>
              <w:t xml:space="preserve">background in </w:t>
            </w:r>
            <w:r w:rsidR="00863A52">
              <w:rPr>
                <w:sz w:val="22"/>
                <w:szCs w:val="24"/>
              </w:rPr>
              <w:t>the Science field. I love combining the world of logic and creative design to make eye-catching, accessible, and user-friendly websites and applications.</w:t>
            </w:r>
          </w:p>
          <w:p w14:paraId="18D619AE" w14:textId="77777777" w:rsidR="00555E84" w:rsidRDefault="00555E84" w:rsidP="00D7187E">
            <w:pPr>
              <w:jc w:val="both"/>
            </w:pPr>
          </w:p>
          <w:p w14:paraId="6006CC60" w14:textId="77777777" w:rsidR="00A52131" w:rsidRDefault="00253FDB" w:rsidP="006A6D73">
            <w:pPr>
              <w:pStyle w:val="Heading1"/>
              <w:rPr>
                <w:sz w:val="32"/>
                <w:szCs w:val="40"/>
                <w:u w:val="single"/>
              </w:rPr>
            </w:pPr>
            <w:r w:rsidRPr="00E01B74">
              <w:rPr>
                <w:sz w:val="32"/>
                <w:szCs w:val="40"/>
                <w:u w:val="single"/>
              </w:rPr>
              <w:t xml:space="preserve">technical </w:t>
            </w:r>
            <w:sdt>
              <w:sdtPr>
                <w:rPr>
                  <w:sz w:val="32"/>
                  <w:szCs w:val="40"/>
                  <w:u w:val="single"/>
                </w:rPr>
                <w:id w:val="29610317"/>
                <w:placeholder>
                  <w:docPart w:val="58C2450346DC4B1DA5AF91387399FE71"/>
                </w:placeholder>
                <w:temporary/>
                <w:showingPlcHdr/>
                <w15:appearance w15:val="hidden"/>
              </w:sdtPr>
              <w:sdtContent>
                <w:r w:rsidR="006A6D73" w:rsidRPr="00E01B74">
                  <w:rPr>
                    <w:sz w:val="32"/>
                    <w:szCs w:val="40"/>
                    <w:u w:val="single"/>
                  </w:rPr>
                  <w:t>Skills</w:t>
                </w:r>
              </w:sdtContent>
            </w:sdt>
          </w:p>
          <w:p w14:paraId="2E9CE0D6" w14:textId="7C24DF32" w:rsidR="005E647B" w:rsidRPr="004A0441" w:rsidRDefault="005E647B" w:rsidP="005E647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 w:rsidRPr="004A0441">
              <w:rPr>
                <w:sz w:val="24"/>
                <w:szCs w:val="28"/>
              </w:rPr>
              <w:t>HTML</w:t>
            </w:r>
          </w:p>
          <w:p w14:paraId="0FA5BB96" w14:textId="57FCCB72" w:rsidR="005E647B" w:rsidRDefault="005E647B" w:rsidP="005E647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 w:rsidRPr="004A0441">
              <w:rPr>
                <w:sz w:val="24"/>
                <w:szCs w:val="28"/>
              </w:rPr>
              <w:t>Java</w:t>
            </w:r>
            <w:r w:rsidR="004A0441" w:rsidRPr="004A0441">
              <w:rPr>
                <w:sz w:val="24"/>
                <w:szCs w:val="28"/>
              </w:rPr>
              <w:t xml:space="preserve">Script </w:t>
            </w:r>
          </w:p>
          <w:p w14:paraId="392E66C4" w14:textId="3B74B6C2" w:rsidR="00863A52" w:rsidRPr="004A0441" w:rsidRDefault="00863A52" w:rsidP="005E647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Adobe Illustrator</w:t>
            </w:r>
          </w:p>
          <w:p w14:paraId="2A79CECB" w14:textId="72ED9600" w:rsidR="00F55F68" w:rsidRPr="00E01B74" w:rsidRDefault="00F55F68" w:rsidP="006A6D73">
            <w:pPr>
              <w:pStyle w:val="Heading1"/>
              <w:rPr>
                <w:u w:val="single"/>
              </w:rPr>
            </w:pPr>
          </w:p>
        </w:tc>
      </w:tr>
      <w:tr w:rsidR="00A52131" w14:paraId="2ED3A8B7" w14:textId="77777777" w:rsidTr="00F55F68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545F7C6E" w14:textId="7C30A51A" w:rsidR="00555E84" w:rsidRDefault="002F3107" w:rsidP="00555E84">
            <w:pPr>
              <w:pStyle w:val="Heading1"/>
              <w:rPr>
                <w:sz w:val="32"/>
                <w:szCs w:val="40"/>
                <w:u w:val="single"/>
              </w:rPr>
            </w:pPr>
            <w:r w:rsidRPr="002F3107">
              <w:rPr>
                <w:sz w:val="32"/>
                <w:szCs w:val="40"/>
                <w:u w:val="single"/>
              </w:rPr>
              <w:t xml:space="preserve">Projects </w:t>
            </w:r>
          </w:p>
          <w:p w14:paraId="3732FCA6" w14:textId="69865998" w:rsidR="00F55F68" w:rsidRPr="002F3107" w:rsidRDefault="00863A52" w:rsidP="00863A52">
            <w:pPr>
              <w:pStyle w:val="Heading1"/>
              <w:numPr>
                <w:ilvl w:val="0"/>
                <w:numId w:val="22"/>
              </w:numPr>
              <w:rPr>
                <w:sz w:val="32"/>
                <w:szCs w:val="40"/>
                <w:u w:val="single"/>
              </w:rPr>
            </w:pPr>
            <w:r w:rsidRPr="00863A52">
              <w:rPr>
                <w:rFonts w:asciiTheme="minorHAnsi" w:eastAsiaTheme="minorHAnsi" w:hAnsiTheme="minorHAnsi" w:cstheme="minorBidi"/>
                <w:b w:val="0"/>
                <w:caps w:val="0"/>
                <w:sz w:val="22"/>
                <w:szCs w:val="24"/>
              </w:rPr>
              <w:t>https://github.com/udani521</w:t>
            </w:r>
          </w:p>
          <w:p w14:paraId="4BE29F9D" w14:textId="77777777" w:rsidR="00740A87" w:rsidRDefault="00740A87" w:rsidP="00555E84">
            <w:pPr>
              <w:pStyle w:val="Heading1"/>
            </w:pPr>
          </w:p>
          <w:p w14:paraId="62F43A2D" w14:textId="30F1E134" w:rsidR="00740A87" w:rsidRDefault="00000000" w:rsidP="00555E84">
            <w:pPr>
              <w:pStyle w:val="Heading1"/>
            </w:pPr>
            <w:sdt>
              <w:sdtPr>
                <w:id w:val="-1664073276"/>
                <w:placeholder>
                  <w:docPart w:val="B66630D6A00045E887E4D2BCB5CF1452"/>
                </w:placeholder>
                <w:temporary/>
                <w:showingPlcHdr/>
                <w15:appearance w15:val="hidden"/>
              </w:sdtPr>
              <w:sdtContent>
                <w:r w:rsidR="00740A87" w:rsidRPr="00E01B74">
                  <w:rPr>
                    <w:sz w:val="32"/>
                    <w:szCs w:val="40"/>
                    <w:u w:val="single"/>
                  </w:rPr>
                  <w:t>Education</w:t>
                </w:r>
              </w:sdtContent>
            </w:sdt>
          </w:p>
          <w:p w14:paraId="4C49F560" w14:textId="5DC14610" w:rsidR="000F0AEF" w:rsidRPr="00565B06" w:rsidRDefault="00383E7C" w:rsidP="000F0AEF">
            <w:pPr>
              <w:pStyle w:val="Heading2"/>
            </w:pPr>
            <w:r>
              <w:rPr>
                <w:sz w:val="28"/>
                <w:szCs w:val="28"/>
              </w:rPr>
              <w:t>Skills Bootcamp in Front</w:t>
            </w:r>
            <w:r w:rsidR="0059762D">
              <w:rPr>
                <w:sz w:val="28"/>
                <w:szCs w:val="28"/>
              </w:rPr>
              <w:t>-End Web Development</w:t>
            </w:r>
            <w:r w:rsidR="00863A52">
              <w:rPr>
                <w:sz w:val="28"/>
                <w:szCs w:val="28"/>
              </w:rPr>
              <w:t xml:space="preserve"> EDx</w:t>
            </w:r>
          </w:p>
          <w:p w14:paraId="4C5739F8" w14:textId="2558E3B0" w:rsidR="000F0AEF" w:rsidRDefault="000F0AEF" w:rsidP="000F0AEF">
            <w:pPr>
              <w:pStyle w:val="Heading3"/>
              <w:rPr>
                <w:sz w:val="22"/>
                <w:szCs w:val="28"/>
              </w:rPr>
            </w:pPr>
            <w:r w:rsidRPr="005C2DD8">
              <w:rPr>
                <w:sz w:val="22"/>
                <w:szCs w:val="28"/>
              </w:rPr>
              <w:t>20</w:t>
            </w:r>
            <w:r w:rsidR="003E41B7">
              <w:rPr>
                <w:sz w:val="22"/>
                <w:szCs w:val="28"/>
              </w:rPr>
              <w:t>23</w:t>
            </w:r>
            <w:r w:rsidRPr="005C2DD8">
              <w:rPr>
                <w:sz w:val="22"/>
                <w:szCs w:val="28"/>
              </w:rPr>
              <w:t>/</w:t>
            </w:r>
            <w:r w:rsidR="00775F19">
              <w:rPr>
                <w:sz w:val="22"/>
                <w:szCs w:val="28"/>
              </w:rPr>
              <w:t>1</w:t>
            </w:r>
            <w:r w:rsidR="005A4A28">
              <w:rPr>
                <w:sz w:val="22"/>
                <w:szCs w:val="28"/>
              </w:rPr>
              <w:t>1</w:t>
            </w:r>
            <w:r w:rsidRPr="005C2DD8">
              <w:rPr>
                <w:sz w:val="22"/>
                <w:szCs w:val="28"/>
              </w:rPr>
              <w:t xml:space="preserve"> – </w:t>
            </w:r>
            <w:r w:rsidR="005A4A28" w:rsidRPr="005A4A28">
              <w:rPr>
                <w:sz w:val="22"/>
                <w:szCs w:val="28"/>
              </w:rPr>
              <w:t>Present</w:t>
            </w:r>
          </w:p>
          <w:p w14:paraId="339B592E" w14:textId="77777777" w:rsidR="00FB7911" w:rsidRDefault="00FB7911" w:rsidP="000F0AEF">
            <w:pPr>
              <w:pStyle w:val="Heading3"/>
              <w:rPr>
                <w:sz w:val="22"/>
                <w:szCs w:val="28"/>
              </w:rPr>
            </w:pPr>
          </w:p>
          <w:p w14:paraId="4448FB5C" w14:textId="0656FF75" w:rsidR="00FB7911" w:rsidRPr="00565B06" w:rsidRDefault="00FB7911" w:rsidP="00FB7911">
            <w:pPr>
              <w:pStyle w:val="Heading2"/>
            </w:pPr>
            <w:r w:rsidRPr="005C2DD8">
              <w:rPr>
                <w:sz w:val="28"/>
                <w:szCs w:val="28"/>
              </w:rPr>
              <w:t>M.Sc</w:t>
            </w:r>
            <w:r>
              <w:rPr>
                <w:sz w:val="28"/>
                <w:szCs w:val="28"/>
              </w:rPr>
              <w:t>.</w:t>
            </w:r>
            <w:r w:rsidRPr="005C2DD8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 xml:space="preserve">Food </w:t>
            </w:r>
            <w:r w:rsidR="004D2667">
              <w:rPr>
                <w:sz w:val="28"/>
                <w:szCs w:val="28"/>
              </w:rPr>
              <w:t>Science</w:t>
            </w:r>
            <w:r>
              <w:rPr>
                <w:sz w:val="28"/>
                <w:szCs w:val="28"/>
              </w:rPr>
              <w:t xml:space="preserve"> and Technology</w:t>
            </w:r>
            <w:r w:rsidRPr="005C2DD8">
              <w:rPr>
                <w:sz w:val="28"/>
                <w:szCs w:val="28"/>
              </w:rPr>
              <w:t xml:space="preserve"> </w:t>
            </w:r>
            <w:r w:rsidRPr="006A6D73">
              <w:rPr>
                <w:rStyle w:val="BlackText"/>
              </w:rPr>
              <w:t xml:space="preserve">| </w:t>
            </w:r>
            <w:sdt>
              <w:sdtPr>
                <w:rPr>
                  <w:color w:val="000000" w:themeColor="text1"/>
                </w:rPr>
                <w:id w:val="-910466636"/>
                <w:placeholder>
                  <w:docPart w:val="A9DCA5012306477EB4E4BB11C9C2854D"/>
                </w:placeholder>
                <w15:appearance w15:val="hidden"/>
              </w:sdtPr>
              <w:sdtEndPr>
                <w:rPr>
                  <w:rStyle w:val="BlackText"/>
                </w:rPr>
              </w:sdtEndPr>
              <w:sdtContent>
                <w:r w:rsidRPr="000F0AEF">
                  <w:rPr>
                    <w:color w:val="000000" w:themeColor="text1"/>
                  </w:rPr>
                  <w:t xml:space="preserve">Postgraduate Institute of </w:t>
                </w:r>
                <w:r>
                  <w:rPr>
                    <w:color w:val="000000" w:themeColor="text1"/>
                  </w:rPr>
                  <w:t>Agriculture</w:t>
                </w:r>
                <w:r w:rsidRPr="000F0AEF">
                  <w:rPr>
                    <w:color w:val="000000" w:themeColor="text1"/>
                  </w:rPr>
                  <w:t xml:space="preserve">, University of Peradeniya, Peradeniya, Sri Lanka  </w:t>
                </w:r>
              </w:sdtContent>
            </w:sdt>
          </w:p>
          <w:p w14:paraId="3EDFCAC5" w14:textId="77777777" w:rsidR="00FB7911" w:rsidRDefault="00FB7911" w:rsidP="00FB7911">
            <w:pPr>
              <w:pStyle w:val="Heading3"/>
              <w:rPr>
                <w:sz w:val="22"/>
                <w:szCs w:val="28"/>
              </w:rPr>
            </w:pPr>
            <w:r w:rsidRPr="005C2DD8">
              <w:rPr>
                <w:sz w:val="22"/>
                <w:szCs w:val="28"/>
              </w:rPr>
              <w:t>20</w:t>
            </w:r>
            <w:r>
              <w:rPr>
                <w:sz w:val="22"/>
                <w:szCs w:val="28"/>
              </w:rPr>
              <w:t>10</w:t>
            </w:r>
            <w:r w:rsidRPr="005C2DD8">
              <w:rPr>
                <w:sz w:val="22"/>
                <w:szCs w:val="28"/>
              </w:rPr>
              <w:t>/</w:t>
            </w:r>
            <w:r>
              <w:rPr>
                <w:sz w:val="22"/>
                <w:szCs w:val="28"/>
              </w:rPr>
              <w:t>10</w:t>
            </w:r>
            <w:r w:rsidRPr="005C2DD8">
              <w:rPr>
                <w:sz w:val="22"/>
                <w:szCs w:val="28"/>
              </w:rPr>
              <w:t xml:space="preserve"> – 201</w:t>
            </w:r>
            <w:r>
              <w:rPr>
                <w:sz w:val="22"/>
                <w:szCs w:val="28"/>
              </w:rPr>
              <w:t>5</w:t>
            </w:r>
            <w:r w:rsidRPr="005C2DD8">
              <w:rPr>
                <w:sz w:val="22"/>
                <w:szCs w:val="28"/>
              </w:rPr>
              <w:t>/</w:t>
            </w:r>
            <w:r>
              <w:rPr>
                <w:sz w:val="22"/>
                <w:szCs w:val="28"/>
              </w:rPr>
              <w:t>12</w:t>
            </w:r>
          </w:p>
          <w:p w14:paraId="79FC733D" w14:textId="77777777" w:rsidR="00FB7911" w:rsidRDefault="00FB7911" w:rsidP="000F0AEF">
            <w:pPr>
              <w:pStyle w:val="Heading3"/>
              <w:rPr>
                <w:sz w:val="22"/>
                <w:szCs w:val="28"/>
              </w:rPr>
            </w:pPr>
          </w:p>
          <w:p w14:paraId="020D5D9C" w14:textId="77777777" w:rsidR="00947268" w:rsidRPr="005C2DD8" w:rsidRDefault="00947268" w:rsidP="000F0AEF">
            <w:pPr>
              <w:pStyle w:val="Heading3"/>
              <w:rPr>
                <w:sz w:val="22"/>
                <w:szCs w:val="28"/>
              </w:rPr>
            </w:pPr>
          </w:p>
          <w:p w14:paraId="03B509B1" w14:textId="3AF2453A" w:rsidR="00E2060B" w:rsidRPr="00565B06" w:rsidRDefault="00E2060B" w:rsidP="00E2060B">
            <w:pPr>
              <w:pStyle w:val="Heading2"/>
            </w:pPr>
            <w:r w:rsidRPr="005C2DD8">
              <w:rPr>
                <w:sz w:val="28"/>
                <w:szCs w:val="28"/>
              </w:rPr>
              <w:t>B.Sc</w:t>
            </w:r>
            <w:r w:rsidR="009243DD">
              <w:rPr>
                <w:sz w:val="28"/>
                <w:szCs w:val="28"/>
              </w:rPr>
              <w:t>.</w:t>
            </w:r>
            <w:r w:rsidRPr="005C2DD8">
              <w:rPr>
                <w:sz w:val="28"/>
                <w:szCs w:val="28"/>
              </w:rPr>
              <w:t xml:space="preserve"> </w:t>
            </w:r>
            <w:r w:rsidR="00947268">
              <w:rPr>
                <w:sz w:val="28"/>
                <w:szCs w:val="28"/>
              </w:rPr>
              <w:t xml:space="preserve">(Hons) </w:t>
            </w:r>
            <w:r w:rsidRPr="005C2DD8">
              <w:rPr>
                <w:sz w:val="28"/>
                <w:szCs w:val="28"/>
              </w:rPr>
              <w:t xml:space="preserve">in </w:t>
            </w:r>
            <w:r w:rsidR="00947268">
              <w:rPr>
                <w:sz w:val="28"/>
                <w:szCs w:val="28"/>
              </w:rPr>
              <w:t>Biotechnology</w:t>
            </w:r>
            <w:r w:rsidRPr="005C2DD8">
              <w:rPr>
                <w:sz w:val="28"/>
                <w:szCs w:val="28"/>
              </w:rPr>
              <w:t xml:space="preserve"> </w:t>
            </w:r>
            <w:r w:rsidRPr="006A6D73">
              <w:rPr>
                <w:rStyle w:val="BlackText"/>
              </w:rPr>
              <w:t xml:space="preserve">| </w:t>
            </w:r>
            <w:sdt>
              <w:sdtPr>
                <w:rPr>
                  <w:color w:val="000000" w:themeColor="text1"/>
                </w:rPr>
                <w:id w:val="-379720164"/>
                <w:placeholder>
                  <w:docPart w:val="F01A004EFD9149C2A402BF67CDF783E4"/>
                </w:placeholder>
                <w15:appearance w15:val="hidden"/>
              </w:sdtPr>
              <w:sdtEndPr>
                <w:rPr>
                  <w:rStyle w:val="BlackText"/>
                </w:rPr>
              </w:sdtEndPr>
              <w:sdtContent>
                <w:r w:rsidRPr="000F0AEF">
                  <w:rPr>
                    <w:color w:val="000000" w:themeColor="text1"/>
                  </w:rPr>
                  <w:t xml:space="preserve">University of </w:t>
                </w:r>
                <w:r w:rsidR="00947268">
                  <w:rPr>
                    <w:color w:val="000000" w:themeColor="text1"/>
                  </w:rPr>
                  <w:t>B</w:t>
                </w:r>
                <w:r w:rsidR="00982E0E">
                  <w:rPr>
                    <w:color w:val="000000" w:themeColor="text1"/>
                  </w:rPr>
                  <w:t>angalore</w:t>
                </w:r>
                <w:r w:rsidRPr="000F0AEF">
                  <w:rPr>
                    <w:color w:val="000000" w:themeColor="text1"/>
                  </w:rPr>
                  <w:t xml:space="preserve">, </w:t>
                </w:r>
                <w:r w:rsidR="00CB707A">
                  <w:rPr>
                    <w:color w:val="000000" w:themeColor="text1"/>
                  </w:rPr>
                  <w:t>Bangalore</w:t>
                </w:r>
                <w:r w:rsidRPr="000F0AEF">
                  <w:rPr>
                    <w:color w:val="000000" w:themeColor="text1"/>
                  </w:rPr>
                  <w:t xml:space="preserve">, </w:t>
                </w:r>
                <w:r w:rsidR="00982E0E">
                  <w:rPr>
                    <w:color w:val="000000" w:themeColor="text1"/>
                  </w:rPr>
                  <w:t>India</w:t>
                </w:r>
                <w:r w:rsidRPr="000F0AEF">
                  <w:rPr>
                    <w:color w:val="000000" w:themeColor="text1"/>
                  </w:rPr>
                  <w:t xml:space="preserve">  </w:t>
                </w:r>
              </w:sdtContent>
            </w:sdt>
          </w:p>
          <w:p w14:paraId="534174E3" w14:textId="5F500BCB" w:rsidR="00E2060B" w:rsidRPr="005C2DD8" w:rsidRDefault="00E2060B" w:rsidP="00E2060B">
            <w:pPr>
              <w:pStyle w:val="Heading3"/>
              <w:rPr>
                <w:sz w:val="22"/>
                <w:szCs w:val="28"/>
              </w:rPr>
            </w:pPr>
            <w:r w:rsidRPr="005C2DD8">
              <w:rPr>
                <w:sz w:val="22"/>
                <w:szCs w:val="28"/>
              </w:rPr>
              <w:t>200</w:t>
            </w:r>
            <w:r w:rsidR="00CB707A">
              <w:rPr>
                <w:sz w:val="22"/>
                <w:szCs w:val="28"/>
              </w:rPr>
              <w:t>6</w:t>
            </w:r>
            <w:r w:rsidRPr="005C2DD8">
              <w:rPr>
                <w:sz w:val="22"/>
                <w:szCs w:val="28"/>
              </w:rPr>
              <w:t>/0</w:t>
            </w:r>
            <w:r w:rsidR="00CB707A">
              <w:rPr>
                <w:sz w:val="22"/>
                <w:szCs w:val="28"/>
              </w:rPr>
              <w:t>5</w:t>
            </w:r>
            <w:r w:rsidRPr="005C2DD8">
              <w:rPr>
                <w:sz w:val="22"/>
                <w:szCs w:val="28"/>
              </w:rPr>
              <w:t xml:space="preserve"> – 200</w:t>
            </w:r>
            <w:r w:rsidR="00CB707A">
              <w:rPr>
                <w:sz w:val="22"/>
                <w:szCs w:val="28"/>
              </w:rPr>
              <w:t>9</w:t>
            </w:r>
            <w:r w:rsidRPr="005C2DD8">
              <w:rPr>
                <w:sz w:val="22"/>
                <w:szCs w:val="28"/>
              </w:rPr>
              <w:t>/0</w:t>
            </w:r>
            <w:r w:rsidR="00CB707A">
              <w:rPr>
                <w:sz w:val="22"/>
                <w:szCs w:val="28"/>
              </w:rPr>
              <w:t>9</w:t>
            </w:r>
          </w:p>
          <w:p w14:paraId="112DFB0A" w14:textId="78E13FFD" w:rsidR="00E2060B" w:rsidRPr="0043595B" w:rsidRDefault="00E2060B" w:rsidP="00E2060B">
            <w:pPr>
              <w:pStyle w:val="ListParagraph"/>
              <w:numPr>
                <w:ilvl w:val="0"/>
                <w:numId w:val="22"/>
              </w:numPr>
              <w:rPr>
                <w:rFonts w:asciiTheme="majorHAnsi" w:eastAsiaTheme="majorEastAsia" w:hAnsiTheme="majorHAnsi" w:cstheme="majorBidi"/>
                <w:color w:val="2479B7" w:themeColor="accent1"/>
                <w:sz w:val="26"/>
                <w:szCs w:val="26"/>
              </w:rPr>
            </w:pPr>
            <w:r w:rsidRPr="005C2DD8">
              <w:rPr>
                <w:sz w:val="22"/>
                <w:szCs w:val="24"/>
              </w:rPr>
              <w:t>Cou</w:t>
            </w:r>
            <w:r w:rsidR="00D51637" w:rsidRPr="005C2DD8">
              <w:rPr>
                <w:sz w:val="22"/>
                <w:szCs w:val="24"/>
              </w:rPr>
              <w:t xml:space="preserve">rse: </w:t>
            </w:r>
            <w:r w:rsidR="00982E0E">
              <w:rPr>
                <w:sz w:val="22"/>
                <w:szCs w:val="24"/>
              </w:rPr>
              <w:t>Bio</w:t>
            </w:r>
            <w:r w:rsidR="00FB672A">
              <w:rPr>
                <w:sz w:val="22"/>
                <w:szCs w:val="24"/>
              </w:rPr>
              <w:t>chemistry, Biotechnology and Genetics</w:t>
            </w:r>
            <w:r w:rsidR="00D51637" w:rsidRPr="005C2DD8">
              <w:rPr>
                <w:sz w:val="22"/>
                <w:szCs w:val="24"/>
              </w:rPr>
              <w:t xml:space="preserve"> </w:t>
            </w:r>
          </w:p>
          <w:p w14:paraId="20E462CC" w14:textId="77777777" w:rsidR="00E2060B" w:rsidRPr="000F0AEF" w:rsidRDefault="00E2060B" w:rsidP="00E2060B">
            <w:pPr>
              <w:pStyle w:val="ListParagraph"/>
              <w:rPr>
                <w:rFonts w:asciiTheme="majorHAnsi" w:eastAsiaTheme="majorEastAsia" w:hAnsiTheme="majorHAnsi" w:cstheme="majorBidi"/>
                <w:b/>
                <w:color w:val="2479B7" w:themeColor="accent1"/>
                <w:sz w:val="26"/>
                <w:szCs w:val="26"/>
              </w:rPr>
            </w:pPr>
          </w:p>
          <w:p w14:paraId="62465E5D" w14:textId="77A1FB2F" w:rsidR="00EB533A" w:rsidRPr="00E01B74" w:rsidRDefault="00EB533A" w:rsidP="00EB533A">
            <w:pPr>
              <w:pStyle w:val="Heading1"/>
              <w:rPr>
                <w:sz w:val="28"/>
                <w:szCs w:val="36"/>
                <w:u w:val="single"/>
              </w:rPr>
            </w:pPr>
            <w:r w:rsidRPr="00E01B74">
              <w:rPr>
                <w:sz w:val="28"/>
                <w:szCs w:val="36"/>
                <w:u w:val="single"/>
              </w:rPr>
              <w:t>Personal Projects</w:t>
            </w:r>
          </w:p>
          <w:p w14:paraId="409EF47F" w14:textId="2163DE7B" w:rsidR="00EB533A" w:rsidRDefault="0016562A" w:rsidP="00EB533A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 designed a cover page for a PhD thesis – 2018/12</w:t>
            </w:r>
            <w:r w:rsidR="00571077" w:rsidRPr="00BE6928">
              <w:rPr>
                <w:sz w:val="22"/>
                <w:szCs w:val="24"/>
              </w:rPr>
              <w:t xml:space="preserve"> </w:t>
            </w:r>
          </w:p>
          <w:p w14:paraId="00C595BD" w14:textId="05F4E96F" w:rsidR="004C0F87" w:rsidRPr="0016562A" w:rsidRDefault="00000000" w:rsidP="004C0F87">
            <w:pPr>
              <w:pStyle w:val="ListParagraph"/>
              <w:rPr>
                <w:color w:val="0D0D0D" w:themeColor="text1" w:themeTint="F2"/>
                <w:sz w:val="16"/>
                <w:szCs w:val="18"/>
              </w:rPr>
            </w:pPr>
            <w:hyperlink r:id="rId11" w:anchor="v=onepage&amp;q&amp;f=false" w:history="1">
              <w:r w:rsidR="004C0F87" w:rsidRPr="0016562A">
                <w:rPr>
                  <w:rStyle w:val="Hyperlink"/>
                  <w:color w:val="0D0D0D" w:themeColor="text1" w:themeTint="F2"/>
                  <w:sz w:val="16"/>
                  <w:szCs w:val="18"/>
                </w:rPr>
                <w:t>https://books.google.lk/books?id=339-DwAAQBAJ&amp;printsec=frontcover&amp;source=gbs_ge_summary_r&amp;cad=0#v=onepage&amp;q&amp;f=false</w:t>
              </w:r>
            </w:hyperlink>
            <w:r w:rsidR="004C0F87" w:rsidRPr="0016562A">
              <w:rPr>
                <w:color w:val="0D0D0D" w:themeColor="text1" w:themeTint="F2"/>
                <w:sz w:val="16"/>
                <w:szCs w:val="18"/>
              </w:rPr>
              <w:t xml:space="preserve"> </w:t>
            </w:r>
          </w:p>
          <w:p w14:paraId="7CF389F3" w14:textId="50FD7C28" w:rsidR="00922464" w:rsidRPr="00E01B74" w:rsidRDefault="00922464" w:rsidP="00922464">
            <w:pPr>
              <w:pStyle w:val="Heading1"/>
              <w:rPr>
                <w:sz w:val="28"/>
                <w:szCs w:val="36"/>
                <w:u w:val="single"/>
              </w:rPr>
            </w:pPr>
            <w:r w:rsidRPr="00E01B74">
              <w:rPr>
                <w:sz w:val="28"/>
                <w:szCs w:val="36"/>
                <w:u w:val="single"/>
              </w:rPr>
              <w:t>iN</w:t>
            </w:r>
            <w:r w:rsidR="006549BF" w:rsidRPr="00E01B74">
              <w:rPr>
                <w:sz w:val="28"/>
                <w:szCs w:val="36"/>
                <w:u w:val="single"/>
              </w:rPr>
              <w:t>TERESTS</w:t>
            </w:r>
          </w:p>
          <w:p w14:paraId="6D3EF50D" w14:textId="56118D63" w:rsidR="00922464" w:rsidRPr="00BE6928" w:rsidRDefault="006549BF" w:rsidP="00922464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4"/>
              </w:rPr>
            </w:pPr>
            <w:r w:rsidRPr="00BE6928">
              <w:rPr>
                <w:sz w:val="22"/>
                <w:szCs w:val="24"/>
              </w:rPr>
              <w:t>Photography</w:t>
            </w:r>
          </w:p>
          <w:p w14:paraId="3FA2C653" w14:textId="473E3951" w:rsidR="000919AA" w:rsidRPr="00BE6928" w:rsidRDefault="000919AA" w:rsidP="00922464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4"/>
              </w:rPr>
            </w:pPr>
            <w:r w:rsidRPr="00BE6928">
              <w:rPr>
                <w:sz w:val="22"/>
                <w:szCs w:val="24"/>
              </w:rPr>
              <w:t xml:space="preserve">Travelling </w:t>
            </w:r>
          </w:p>
          <w:p w14:paraId="605EC5B5" w14:textId="778F6847" w:rsidR="00EB533A" w:rsidRPr="0016562A" w:rsidRDefault="000919AA" w:rsidP="0016562A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4"/>
                <w:rtl/>
              </w:rPr>
            </w:pPr>
            <w:r w:rsidRPr="00BE6928">
              <w:rPr>
                <w:sz w:val="22"/>
                <w:szCs w:val="24"/>
              </w:rPr>
              <w:t xml:space="preserve">Nature </w:t>
            </w:r>
            <w:r w:rsidR="00BE6928" w:rsidRPr="0016562A">
              <w:rPr>
                <w:sz w:val="22"/>
                <w:szCs w:val="24"/>
              </w:rPr>
              <w:t xml:space="preserve"> </w:t>
            </w:r>
          </w:p>
        </w:tc>
      </w:tr>
    </w:tbl>
    <w:p w14:paraId="08FC46E8" w14:textId="77777777" w:rsidR="00A52131" w:rsidRPr="00A52131" w:rsidRDefault="00A52131" w:rsidP="00A52131"/>
    <w:sectPr w:rsidR="00A52131" w:rsidRPr="00A52131" w:rsidSect="00036FDA">
      <w:type w:val="continuous"/>
      <w:pgSz w:w="12240" w:h="15840" w:code="1"/>
      <w:pgMar w:top="1080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DD29E" w14:textId="77777777" w:rsidR="00AB58B9" w:rsidRDefault="00AB58B9" w:rsidP="00F534FB">
      <w:pPr>
        <w:spacing w:after="0"/>
      </w:pPr>
      <w:r>
        <w:separator/>
      </w:r>
    </w:p>
  </w:endnote>
  <w:endnote w:type="continuationSeparator" w:id="0">
    <w:p w14:paraId="2B76496E" w14:textId="77777777" w:rsidR="00AB58B9" w:rsidRDefault="00AB58B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793A" w14:textId="77777777" w:rsidR="00AB58B9" w:rsidRDefault="00AB58B9" w:rsidP="00F534FB">
      <w:pPr>
        <w:spacing w:after="0"/>
      </w:pPr>
      <w:r>
        <w:separator/>
      </w:r>
    </w:p>
  </w:footnote>
  <w:footnote w:type="continuationSeparator" w:id="0">
    <w:p w14:paraId="40DA96D6" w14:textId="77777777" w:rsidR="00AB58B9" w:rsidRDefault="00AB58B9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64A3B"/>
    <w:multiLevelType w:val="hybridMultilevel"/>
    <w:tmpl w:val="DCCE5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4975AE"/>
    <w:multiLevelType w:val="hybridMultilevel"/>
    <w:tmpl w:val="ABA41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F25E2"/>
    <w:multiLevelType w:val="hybridMultilevel"/>
    <w:tmpl w:val="05468A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2751DEC"/>
    <w:multiLevelType w:val="hybridMultilevel"/>
    <w:tmpl w:val="2206C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62D80"/>
    <w:multiLevelType w:val="hybridMultilevel"/>
    <w:tmpl w:val="872E7A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C3D72"/>
    <w:multiLevelType w:val="hybridMultilevel"/>
    <w:tmpl w:val="4CDAC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A0085"/>
    <w:multiLevelType w:val="hybridMultilevel"/>
    <w:tmpl w:val="7FE01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A68D2"/>
    <w:multiLevelType w:val="hybridMultilevel"/>
    <w:tmpl w:val="0DB2B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1"/>
  </w:num>
  <w:num w:numId="4" w16cid:durableId="50541018">
    <w:abstractNumId w:val="18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6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2"/>
  </w:num>
  <w:num w:numId="18" w16cid:durableId="1788547096">
    <w:abstractNumId w:val="15"/>
  </w:num>
  <w:num w:numId="19" w16cid:durableId="1591812395">
    <w:abstractNumId w:val="14"/>
  </w:num>
  <w:num w:numId="20" w16cid:durableId="1076905134">
    <w:abstractNumId w:val="10"/>
  </w:num>
  <w:num w:numId="21" w16cid:durableId="847015296">
    <w:abstractNumId w:val="17"/>
  </w:num>
  <w:num w:numId="22" w16cid:durableId="961156117">
    <w:abstractNumId w:val="20"/>
  </w:num>
  <w:num w:numId="23" w16cid:durableId="1360547249">
    <w:abstractNumId w:val="22"/>
  </w:num>
  <w:num w:numId="24" w16cid:durableId="806777210">
    <w:abstractNumId w:val="19"/>
  </w:num>
  <w:num w:numId="25" w16cid:durableId="14601451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684"/>
    <w:rsid w:val="0000183F"/>
    <w:rsid w:val="00002750"/>
    <w:rsid w:val="00004D4E"/>
    <w:rsid w:val="00011461"/>
    <w:rsid w:val="000116CD"/>
    <w:rsid w:val="00011895"/>
    <w:rsid w:val="00013818"/>
    <w:rsid w:val="00015FBE"/>
    <w:rsid w:val="00024730"/>
    <w:rsid w:val="00031675"/>
    <w:rsid w:val="000316B2"/>
    <w:rsid w:val="000346CA"/>
    <w:rsid w:val="000348ED"/>
    <w:rsid w:val="00036FDA"/>
    <w:rsid w:val="00040CF1"/>
    <w:rsid w:val="0004158B"/>
    <w:rsid w:val="00051DFD"/>
    <w:rsid w:val="00056FE7"/>
    <w:rsid w:val="000570FF"/>
    <w:rsid w:val="00057244"/>
    <w:rsid w:val="00061C1E"/>
    <w:rsid w:val="0006454B"/>
    <w:rsid w:val="0007282B"/>
    <w:rsid w:val="00074018"/>
    <w:rsid w:val="00075B13"/>
    <w:rsid w:val="000760E7"/>
    <w:rsid w:val="000919AA"/>
    <w:rsid w:val="00092692"/>
    <w:rsid w:val="00096203"/>
    <w:rsid w:val="000A0229"/>
    <w:rsid w:val="000B3D5F"/>
    <w:rsid w:val="000C1DC5"/>
    <w:rsid w:val="000C2248"/>
    <w:rsid w:val="000C5E88"/>
    <w:rsid w:val="000D59C5"/>
    <w:rsid w:val="000D6795"/>
    <w:rsid w:val="000E0B08"/>
    <w:rsid w:val="000E24AC"/>
    <w:rsid w:val="000E4A73"/>
    <w:rsid w:val="000E5C3A"/>
    <w:rsid w:val="000F0AEF"/>
    <w:rsid w:val="000F4F1E"/>
    <w:rsid w:val="000F79EA"/>
    <w:rsid w:val="0010659A"/>
    <w:rsid w:val="0011195F"/>
    <w:rsid w:val="00113877"/>
    <w:rsid w:val="00116684"/>
    <w:rsid w:val="00134F92"/>
    <w:rsid w:val="00137DC1"/>
    <w:rsid w:val="00143224"/>
    <w:rsid w:val="00145B33"/>
    <w:rsid w:val="001468F3"/>
    <w:rsid w:val="00152C3A"/>
    <w:rsid w:val="001539C4"/>
    <w:rsid w:val="00162BEE"/>
    <w:rsid w:val="0016562A"/>
    <w:rsid w:val="00171E1B"/>
    <w:rsid w:val="00182F07"/>
    <w:rsid w:val="001858BD"/>
    <w:rsid w:val="00192573"/>
    <w:rsid w:val="0019475B"/>
    <w:rsid w:val="00194A3D"/>
    <w:rsid w:val="001960E0"/>
    <w:rsid w:val="00197261"/>
    <w:rsid w:val="001A2A99"/>
    <w:rsid w:val="001A56D7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D7669"/>
    <w:rsid w:val="001E08A4"/>
    <w:rsid w:val="0020735F"/>
    <w:rsid w:val="00212E6A"/>
    <w:rsid w:val="002146F8"/>
    <w:rsid w:val="00215593"/>
    <w:rsid w:val="00216A05"/>
    <w:rsid w:val="00217917"/>
    <w:rsid w:val="002372E8"/>
    <w:rsid w:val="0023768B"/>
    <w:rsid w:val="00250B73"/>
    <w:rsid w:val="0025163F"/>
    <w:rsid w:val="00253FDB"/>
    <w:rsid w:val="00254330"/>
    <w:rsid w:val="00260F01"/>
    <w:rsid w:val="00274A17"/>
    <w:rsid w:val="00275C94"/>
    <w:rsid w:val="00277638"/>
    <w:rsid w:val="0028164F"/>
    <w:rsid w:val="002823BE"/>
    <w:rsid w:val="00297ED0"/>
    <w:rsid w:val="002A06CB"/>
    <w:rsid w:val="002A4EDA"/>
    <w:rsid w:val="002A75A2"/>
    <w:rsid w:val="002B01E3"/>
    <w:rsid w:val="002B3FC8"/>
    <w:rsid w:val="002C25B3"/>
    <w:rsid w:val="002C4513"/>
    <w:rsid w:val="002C5C4F"/>
    <w:rsid w:val="002D2242"/>
    <w:rsid w:val="002F10E7"/>
    <w:rsid w:val="002F3107"/>
    <w:rsid w:val="002F69E4"/>
    <w:rsid w:val="00300A98"/>
    <w:rsid w:val="00301810"/>
    <w:rsid w:val="00305FB3"/>
    <w:rsid w:val="0030719B"/>
    <w:rsid w:val="0030724A"/>
    <w:rsid w:val="00316CE4"/>
    <w:rsid w:val="00323C3F"/>
    <w:rsid w:val="003279A4"/>
    <w:rsid w:val="00336695"/>
    <w:rsid w:val="00336852"/>
    <w:rsid w:val="00337114"/>
    <w:rsid w:val="0035004C"/>
    <w:rsid w:val="00351E7F"/>
    <w:rsid w:val="003524ED"/>
    <w:rsid w:val="003571C8"/>
    <w:rsid w:val="00365DB1"/>
    <w:rsid w:val="00383057"/>
    <w:rsid w:val="00383E7C"/>
    <w:rsid w:val="0039703C"/>
    <w:rsid w:val="003974BB"/>
    <w:rsid w:val="003A091E"/>
    <w:rsid w:val="003C1C71"/>
    <w:rsid w:val="003C769F"/>
    <w:rsid w:val="003D77A7"/>
    <w:rsid w:val="003E1AF4"/>
    <w:rsid w:val="003E41B7"/>
    <w:rsid w:val="003E48A6"/>
    <w:rsid w:val="003E5D64"/>
    <w:rsid w:val="00400384"/>
    <w:rsid w:val="00403132"/>
    <w:rsid w:val="00403149"/>
    <w:rsid w:val="004037EF"/>
    <w:rsid w:val="00405BAD"/>
    <w:rsid w:val="004113D8"/>
    <w:rsid w:val="00416463"/>
    <w:rsid w:val="00416C2B"/>
    <w:rsid w:val="00423827"/>
    <w:rsid w:val="00430323"/>
    <w:rsid w:val="0043595B"/>
    <w:rsid w:val="00437B8B"/>
    <w:rsid w:val="00437D5C"/>
    <w:rsid w:val="0044055B"/>
    <w:rsid w:val="004504DA"/>
    <w:rsid w:val="00452447"/>
    <w:rsid w:val="00465113"/>
    <w:rsid w:val="00467049"/>
    <w:rsid w:val="00467B21"/>
    <w:rsid w:val="00467F3F"/>
    <w:rsid w:val="004727C2"/>
    <w:rsid w:val="00476144"/>
    <w:rsid w:val="00484428"/>
    <w:rsid w:val="004869E6"/>
    <w:rsid w:val="00487EFE"/>
    <w:rsid w:val="004915EA"/>
    <w:rsid w:val="004A0441"/>
    <w:rsid w:val="004A4493"/>
    <w:rsid w:val="004B07EC"/>
    <w:rsid w:val="004B202D"/>
    <w:rsid w:val="004B5192"/>
    <w:rsid w:val="004B58AA"/>
    <w:rsid w:val="004B6A2A"/>
    <w:rsid w:val="004C0172"/>
    <w:rsid w:val="004C0F87"/>
    <w:rsid w:val="004C1AF6"/>
    <w:rsid w:val="004C389B"/>
    <w:rsid w:val="004C5C49"/>
    <w:rsid w:val="004D0521"/>
    <w:rsid w:val="004D128F"/>
    <w:rsid w:val="004D2667"/>
    <w:rsid w:val="004D3EB1"/>
    <w:rsid w:val="004D465D"/>
    <w:rsid w:val="004D46CF"/>
    <w:rsid w:val="004E0C3D"/>
    <w:rsid w:val="004E2794"/>
    <w:rsid w:val="004E77A5"/>
    <w:rsid w:val="004F1057"/>
    <w:rsid w:val="004F199F"/>
    <w:rsid w:val="00502493"/>
    <w:rsid w:val="00502CC8"/>
    <w:rsid w:val="005106C0"/>
    <w:rsid w:val="005150B5"/>
    <w:rsid w:val="00517184"/>
    <w:rsid w:val="0051755E"/>
    <w:rsid w:val="005222EB"/>
    <w:rsid w:val="005247B7"/>
    <w:rsid w:val="005324B1"/>
    <w:rsid w:val="005372FA"/>
    <w:rsid w:val="005445F1"/>
    <w:rsid w:val="00544CA4"/>
    <w:rsid w:val="00555E84"/>
    <w:rsid w:val="00556337"/>
    <w:rsid w:val="00557254"/>
    <w:rsid w:val="005611C3"/>
    <w:rsid w:val="00562422"/>
    <w:rsid w:val="00565B06"/>
    <w:rsid w:val="00571077"/>
    <w:rsid w:val="00574328"/>
    <w:rsid w:val="00575C01"/>
    <w:rsid w:val="0058109D"/>
    <w:rsid w:val="00581515"/>
    <w:rsid w:val="00582623"/>
    <w:rsid w:val="005826C2"/>
    <w:rsid w:val="0059085F"/>
    <w:rsid w:val="00592B78"/>
    <w:rsid w:val="0059762D"/>
    <w:rsid w:val="005A459B"/>
    <w:rsid w:val="005A4A28"/>
    <w:rsid w:val="005A4C0E"/>
    <w:rsid w:val="005A74EC"/>
    <w:rsid w:val="005B0845"/>
    <w:rsid w:val="005B3D67"/>
    <w:rsid w:val="005B3F3B"/>
    <w:rsid w:val="005B437C"/>
    <w:rsid w:val="005B484E"/>
    <w:rsid w:val="005C2DD8"/>
    <w:rsid w:val="005C4084"/>
    <w:rsid w:val="005C681B"/>
    <w:rsid w:val="005C6AE6"/>
    <w:rsid w:val="005D0108"/>
    <w:rsid w:val="005D0ED6"/>
    <w:rsid w:val="005E088C"/>
    <w:rsid w:val="005E647B"/>
    <w:rsid w:val="005E6A53"/>
    <w:rsid w:val="005E6E43"/>
    <w:rsid w:val="005F1A44"/>
    <w:rsid w:val="005F4455"/>
    <w:rsid w:val="0060385A"/>
    <w:rsid w:val="006077CF"/>
    <w:rsid w:val="006104FF"/>
    <w:rsid w:val="00614B7C"/>
    <w:rsid w:val="0062239B"/>
    <w:rsid w:val="00625B8A"/>
    <w:rsid w:val="00642523"/>
    <w:rsid w:val="00644D4E"/>
    <w:rsid w:val="00646D01"/>
    <w:rsid w:val="006549BF"/>
    <w:rsid w:val="006620BA"/>
    <w:rsid w:val="00663536"/>
    <w:rsid w:val="006648D4"/>
    <w:rsid w:val="00665A31"/>
    <w:rsid w:val="00673F18"/>
    <w:rsid w:val="00676CEB"/>
    <w:rsid w:val="00683A86"/>
    <w:rsid w:val="00684684"/>
    <w:rsid w:val="0069300B"/>
    <w:rsid w:val="006A4C72"/>
    <w:rsid w:val="006A6D73"/>
    <w:rsid w:val="006B5723"/>
    <w:rsid w:val="006D65F8"/>
    <w:rsid w:val="006D747C"/>
    <w:rsid w:val="006F1D1B"/>
    <w:rsid w:val="006F3AE1"/>
    <w:rsid w:val="006F3E76"/>
    <w:rsid w:val="006F4BCD"/>
    <w:rsid w:val="006F4D23"/>
    <w:rsid w:val="007158BC"/>
    <w:rsid w:val="007175B9"/>
    <w:rsid w:val="007215A9"/>
    <w:rsid w:val="007253E8"/>
    <w:rsid w:val="00735140"/>
    <w:rsid w:val="0073645E"/>
    <w:rsid w:val="007366E5"/>
    <w:rsid w:val="0073740C"/>
    <w:rsid w:val="00740A87"/>
    <w:rsid w:val="00745196"/>
    <w:rsid w:val="00755346"/>
    <w:rsid w:val="00755B42"/>
    <w:rsid w:val="00764BFD"/>
    <w:rsid w:val="00764F2A"/>
    <w:rsid w:val="00775F19"/>
    <w:rsid w:val="00776E3A"/>
    <w:rsid w:val="007850D1"/>
    <w:rsid w:val="007857C8"/>
    <w:rsid w:val="00785FEB"/>
    <w:rsid w:val="00785FF6"/>
    <w:rsid w:val="00790E98"/>
    <w:rsid w:val="00797693"/>
    <w:rsid w:val="007A0F44"/>
    <w:rsid w:val="007A729F"/>
    <w:rsid w:val="007B3F4F"/>
    <w:rsid w:val="007C0E0E"/>
    <w:rsid w:val="007C153D"/>
    <w:rsid w:val="007C333C"/>
    <w:rsid w:val="007C34A8"/>
    <w:rsid w:val="007E7052"/>
    <w:rsid w:val="007E77F3"/>
    <w:rsid w:val="007F6C5F"/>
    <w:rsid w:val="007F71A4"/>
    <w:rsid w:val="008030EE"/>
    <w:rsid w:val="00812148"/>
    <w:rsid w:val="00814B43"/>
    <w:rsid w:val="00814FA5"/>
    <w:rsid w:val="0083016A"/>
    <w:rsid w:val="00846AAE"/>
    <w:rsid w:val="00863A52"/>
    <w:rsid w:val="00867081"/>
    <w:rsid w:val="00890AEE"/>
    <w:rsid w:val="008978E8"/>
    <w:rsid w:val="008A02C4"/>
    <w:rsid w:val="008A49A0"/>
    <w:rsid w:val="008A6538"/>
    <w:rsid w:val="008A7EF4"/>
    <w:rsid w:val="008C381C"/>
    <w:rsid w:val="008D4FC8"/>
    <w:rsid w:val="008D5A80"/>
    <w:rsid w:val="008D76B8"/>
    <w:rsid w:val="008E092D"/>
    <w:rsid w:val="008E5483"/>
    <w:rsid w:val="008F4532"/>
    <w:rsid w:val="009077DA"/>
    <w:rsid w:val="009100D1"/>
    <w:rsid w:val="009124C9"/>
    <w:rsid w:val="00922464"/>
    <w:rsid w:val="009243DD"/>
    <w:rsid w:val="00924B86"/>
    <w:rsid w:val="00933946"/>
    <w:rsid w:val="00933CCA"/>
    <w:rsid w:val="0093795C"/>
    <w:rsid w:val="0094056E"/>
    <w:rsid w:val="009411E8"/>
    <w:rsid w:val="00947268"/>
    <w:rsid w:val="00952C89"/>
    <w:rsid w:val="00953B0B"/>
    <w:rsid w:val="009540F4"/>
    <w:rsid w:val="00956B75"/>
    <w:rsid w:val="009619A7"/>
    <w:rsid w:val="009656D6"/>
    <w:rsid w:val="00966904"/>
    <w:rsid w:val="00972E4A"/>
    <w:rsid w:val="00974FE7"/>
    <w:rsid w:val="00982E0E"/>
    <w:rsid w:val="009836BF"/>
    <w:rsid w:val="00985388"/>
    <w:rsid w:val="009918BB"/>
    <w:rsid w:val="009931F7"/>
    <w:rsid w:val="00994768"/>
    <w:rsid w:val="009A22DD"/>
    <w:rsid w:val="009A3F4C"/>
    <w:rsid w:val="009B4952"/>
    <w:rsid w:val="009B5441"/>
    <w:rsid w:val="009C1135"/>
    <w:rsid w:val="009C63EE"/>
    <w:rsid w:val="009D0878"/>
    <w:rsid w:val="009D449D"/>
    <w:rsid w:val="009E62E6"/>
    <w:rsid w:val="009E65EC"/>
    <w:rsid w:val="009F2058"/>
    <w:rsid w:val="009F391D"/>
    <w:rsid w:val="00A01463"/>
    <w:rsid w:val="00A0402E"/>
    <w:rsid w:val="00A05436"/>
    <w:rsid w:val="00A1144C"/>
    <w:rsid w:val="00A1329C"/>
    <w:rsid w:val="00A20F92"/>
    <w:rsid w:val="00A25023"/>
    <w:rsid w:val="00A2760D"/>
    <w:rsid w:val="00A326A4"/>
    <w:rsid w:val="00A34FE7"/>
    <w:rsid w:val="00A42CE4"/>
    <w:rsid w:val="00A52131"/>
    <w:rsid w:val="00A56B81"/>
    <w:rsid w:val="00A5706D"/>
    <w:rsid w:val="00A6314E"/>
    <w:rsid w:val="00A756DB"/>
    <w:rsid w:val="00A77B4D"/>
    <w:rsid w:val="00A8052D"/>
    <w:rsid w:val="00A867E2"/>
    <w:rsid w:val="00A9077F"/>
    <w:rsid w:val="00A942B0"/>
    <w:rsid w:val="00AA04BD"/>
    <w:rsid w:val="00AA276C"/>
    <w:rsid w:val="00AA3E5D"/>
    <w:rsid w:val="00AB58B9"/>
    <w:rsid w:val="00AB673E"/>
    <w:rsid w:val="00AC7C34"/>
    <w:rsid w:val="00AD121E"/>
    <w:rsid w:val="00AD31D1"/>
    <w:rsid w:val="00AD518A"/>
    <w:rsid w:val="00AD5677"/>
    <w:rsid w:val="00AD6216"/>
    <w:rsid w:val="00AE2F61"/>
    <w:rsid w:val="00AE313B"/>
    <w:rsid w:val="00AE5E15"/>
    <w:rsid w:val="00AE7650"/>
    <w:rsid w:val="00AF408E"/>
    <w:rsid w:val="00AF6920"/>
    <w:rsid w:val="00B112B1"/>
    <w:rsid w:val="00B1221A"/>
    <w:rsid w:val="00B12898"/>
    <w:rsid w:val="00B204FE"/>
    <w:rsid w:val="00B217BB"/>
    <w:rsid w:val="00B25746"/>
    <w:rsid w:val="00B352FE"/>
    <w:rsid w:val="00B36EEC"/>
    <w:rsid w:val="00B47E1E"/>
    <w:rsid w:val="00B52937"/>
    <w:rsid w:val="00B54661"/>
    <w:rsid w:val="00B546B0"/>
    <w:rsid w:val="00B55487"/>
    <w:rsid w:val="00B763B5"/>
    <w:rsid w:val="00B90654"/>
    <w:rsid w:val="00B91175"/>
    <w:rsid w:val="00BA71B3"/>
    <w:rsid w:val="00BB34BE"/>
    <w:rsid w:val="00BC0E1A"/>
    <w:rsid w:val="00BC1472"/>
    <w:rsid w:val="00BC5718"/>
    <w:rsid w:val="00BD2DD6"/>
    <w:rsid w:val="00BD4E73"/>
    <w:rsid w:val="00BD55EE"/>
    <w:rsid w:val="00BD6BB6"/>
    <w:rsid w:val="00BD7B3A"/>
    <w:rsid w:val="00BE5BB4"/>
    <w:rsid w:val="00BE6928"/>
    <w:rsid w:val="00BF1336"/>
    <w:rsid w:val="00C0155C"/>
    <w:rsid w:val="00C01EEC"/>
    <w:rsid w:val="00C06D18"/>
    <w:rsid w:val="00C079FA"/>
    <w:rsid w:val="00C15F6F"/>
    <w:rsid w:val="00C17CA2"/>
    <w:rsid w:val="00C21315"/>
    <w:rsid w:val="00C23506"/>
    <w:rsid w:val="00C3233C"/>
    <w:rsid w:val="00C3763A"/>
    <w:rsid w:val="00C428D3"/>
    <w:rsid w:val="00C60281"/>
    <w:rsid w:val="00C779DA"/>
    <w:rsid w:val="00C814F7"/>
    <w:rsid w:val="00C81C04"/>
    <w:rsid w:val="00C82698"/>
    <w:rsid w:val="00C91B4B"/>
    <w:rsid w:val="00C93DE1"/>
    <w:rsid w:val="00CA1ED0"/>
    <w:rsid w:val="00CA2E0A"/>
    <w:rsid w:val="00CA5EFC"/>
    <w:rsid w:val="00CA78B1"/>
    <w:rsid w:val="00CB3192"/>
    <w:rsid w:val="00CB707A"/>
    <w:rsid w:val="00CC11D5"/>
    <w:rsid w:val="00CC1E5C"/>
    <w:rsid w:val="00CC4579"/>
    <w:rsid w:val="00CD01D1"/>
    <w:rsid w:val="00CD1043"/>
    <w:rsid w:val="00CE2C76"/>
    <w:rsid w:val="00CE590B"/>
    <w:rsid w:val="00CF6884"/>
    <w:rsid w:val="00D02E40"/>
    <w:rsid w:val="00D046EF"/>
    <w:rsid w:val="00D1288F"/>
    <w:rsid w:val="00D203CA"/>
    <w:rsid w:val="00D224F3"/>
    <w:rsid w:val="00D22E33"/>
    <w:rsid w:val="00D35BBD"/>
    <w:rsid w:val="00D37FAD"/>
    <w:rsid w:val="00D513A3"/>
    <w:rsid w:val="00D51637"/>
    <w:rsid w:val="00D5184A"/>
    <w:rsid w:val="00D54A05"/>
    <w:rsid w:val="00D55F66"/>
    <w:rsid w:val="00D5627D"/>
    <w:rsid w:val="00D60117"/>
    <w:rsid w:val="00D6600D"/>
    <w:rsid w:val="00D70757"/>
    <w:rsid w:val="00D7187E"/>
    <w:rsid w:val="00D728D5"/>
    <w:rsid w:val="00D7317B"/>
    <w:rsid w:val="00D73C98"/>
    <w:rsid w:val="00D77483"/>
    <w:rsid w:val="00D7797C"/>
    <w:rsid w:val="00D83EA1"/>
    <w:rsid w:val="00D85CA4"/>
    <w:rsid w:val="00DB0B61"/>
    <w:rsid w:val="00DB6D96"/>
    <w:rsid w:val="00DC29B9"/>
    <w:rsid w:val="00DD2D34"/>
    <w:rsid w:val="00DD2F59"/>
    <w:rsid w:val="00DD467E"/>
    <w:rsid w:val="00DE136D"/>
    <w:rsid w:val="00DE2DEB"/>
    <w:rsid w:val="00DE330D"/>
    <w:rsid w:val="00DE4136"/>
    <w:rsid w:val="00DE4550"/>
    <w:rsid w:val="00DE6534"/>
    <w:rsid w:val="00DF0F24"/>
    <w:rsid w:val="00DF7CF5"/>
    <w:rsid w:val="00DF7F4F"/>
    <w:rsid w:val="00E01B74"/>
    <w:rsid w:val="00E066EE"/>
    <w:rsid w:val="00E06FB5"/>
    <w:rsid w:val="00E07D28"/>
    <w:rsid w:val="00E2060B"/>
    <w:rsid w:val="00E30CB9"/>
    <w:rsid w:val="00E35CF1"/>
    <w:rsid w:val="00E379DC"/>
    <w:rsid w:val="00E40376"/>
    <w:rsid w:val="00E46808"/>
    <w:rsid w:val="00E46AA8"/>
    <w:rsid w:val="00E47547"/>
    <w:rsid w:val="00E476E1"/>
    <w:rsid w:val="00E5017D"/>
    <w:rsid w:val="00E50936"/>
    <w:rsid w:val="00E5521B"/>
    <w:rsid w:val="00E61D86"/>
    <w:rsid w:val="00E61FB1"/>
    <w:rsid w:val="00E62994"/>
    <w:rsid w:val="00E63862"/>
    <w:rsid w:val="00E665C1"/>
    <w:rsid w:val="00E72D70"/>
    <w:rsid w:val="00E72DA3"/>
    <w:rsid w:val="00E743A7"/>
    <w:rsid w:val="00E81FA9"/>
    <w:rsid w:val="00E863B5"/>
    <w:rsid w:val="00E92940"/>
    <w:rsid w:val="00E97BD9"/>
    <w:rsid w:val="00EB533A"/>
    <w:rsid w:val="00EB74CE"/>
    <w:rsid w:val="00ED45D9"/>
    <w:rsid w:val="00EE0848"/>
    <w:rsid w:val="00EF1F22"/>
    <w:rsid w:val="00F03B1E"/>
    <w:rsid w:val="00F03F2C"/>
    <w:rsid w:val="00F1202D"/>
    <w:rsid w:val="00F217AB"/>
    <w:rsid w:val="00F2208A"/>
    <w:rsid w:val="00F35978"/>
    <w:rsid w:val="00F35A06"/>
    <w:rsid w:val="00F35A93"/>
    <w:rsid w:val="00F435D3"/>
    <w:rsid w:val="00F46425"/>
    <w:rsid w:val="00F5078D"/>
    <w:rsid w:val="00F534FB"/>
    <w:rsid w:val="00F55E30"/>
    <w:rsid w:val="00F55F68"/>
    <w:rsid w:val="00F56FFE"/>
    <w:rsid w:val="00F717F6"/>
    <w:rsid w:val="00F73C44"/>
    <w:rsid w:val="00F76DB6"/>
    <w:rsid w:val="00F838DE"/>
    <w:rsid w:val="00F85A53"/>
    <w:rsid w:val="00F86696"/>
    <w:rsid w:val="00F904FC"/>
    <w:rsid w:val="00F92148"/>
    <w:rsid w:val="00F935BF"/>
    <w:rsid w:val="00F94EB5"/>
    <w:rsid w:val="00FA4359"/>
    <w:rsid w:val="00FA4C84"/>
    <w:rsid w:val="00FB0F18"/>
    <w:rsid w:val="00FB672A"/>
    <w:rsid w:val="00FB7911"/>
    <w:rsid w:val="00FC7D0A"/>
    <w:rsid w:val="00FD3B22"/>
    <w:rsid w:val="00FD7DCC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6732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33A"/>
    <w:pPr>
      <w:spacing w:after="240"/>
    </w:pPr>
    <w:rPr>
      <w:color w:val="000000" w:themeColor="text1"/>
      <w:sz w:val="20"/>
      <w:lang w:val="en-GB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5B3F3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rsid w:val="00E629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E01B74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ooks.google.lk/books?id=339-DwAAQBAJ&amp;printsec=frontcover&amp;source=gbs_ge_summary_r&amp;cad=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jeratne\AppData\Roaming\Microsoft\Templates\Basic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A70F68F73840138D562A31DDA8C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F404-4D75-4585-B3ED-3D3DF3189A48}"/>
      </w:docPartPr>
      <w:docPartBody>
        <w:p w:rsidR="00C05613" w:rsidRDefault="00C05613">
          <w:pPr>
            <w:pStyle w:val="9BA70F68F73840138D562A31DDA8C747"/>
          </w:pPr>
          <w:r w:rsidRPr="00AD31D1">
            <w:t>Albany, NY</w:t>
          </w:r>
        </w:p>
      </w:docPartBody>
    </w:docPart>
    <w:docPart>
      <w:docPartPr>
        <w:name w:val="FD65460FBEA34CAB82B629BDC9714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98336-BB67-4B30-859B-5E5F9DD5F8AC}"/>
      </w:docPartPr>
      <w:docPartBody>
        <w:p w:rsidR="00C05613" w:rsidRDefault="00C05613">
          <w:pPr>
            <w:pStyle w:val="FD65460FBEA34CAB82B629BDC9714ECD"/>
          </w:pPr>
          <w:r w:rsidRPr="00AD31D1">
            <w:t>502.555.0110</w:t>
          </w:r>
        </w:p>
      </w:docPartBody>
    </w:docPart>
    <w:docPart>
      <w:docPartPr>
        <w:name w:val="C1A2CFFA4F5348F7BFD1314FC9DBF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27A6-D9C1-4BE6-A6CB-64258EA918FD}"/>
      </w:docPartPr>
      <w:docPartBody>
        <w:p w:rsidR="00C05613" w:rsidRDefault="00C05613">
          <w:pPr>
            <w:pStyle w:val="C1A2CFFA4F5348F7BFD1314FC9DBFBE5"/>
          </w:pPr>
          <w:r w:rsidRPr="00AD31D1">
            <w:t>takanori@example.com</w:t>
          </w:r>
        </w:p>
      </w:docPartBody>
    </w:docPart>
    <w:docPart>
      <w:docPartPr>
        <w:name w:val="58C2450346DC4B1DA5AF91387399F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E1FDE-2311-4737-BCB0-D36BAF22B523}"/>
      </w:docPartPr>
      <w:docPartBody>
        <w:p w:rsidR="00C05613" w:rsidRDefault="00C05613">
          <w:pPr>
            <w:pStyle w:val="58C2450346DC4B1DA5AF91387399FE71"/>
          </w:pPr>
          <w:r>
            <w:t>Skills</w:t>
          </w:r>
        </w:p>
      </w:docPartBody>
    </w:docPart>
    <w:docPart>
      <w:docPartPr>
        <w:name w:val="F01A004EFD9149C2A402BF67CDF78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99102-D1AF-41EC-828A-FF039271AB03}"/>
      </w:docPartPr>
      <w:docPartBody>
        <w:p w:rsidR="00C05613" w:rsidRDefault="00C05613" w:rsidP="00C05613">
          <w:pPr>
            <w:pStyle w:val="F01A004EFD9149C2A402BF67CDF783E4"/>
          </w:pPr>
          <w:r w:rsidRPr="006A6D73">
            <w:rPr>
              <w:rStyle w:val="BlackText"/>
            </w:rPr>
            <w:t>Jasper University</w:t>
          </w:r>
        </w:p>
      </w:docPartBody>
    </w:docPart>
    <w:docPart>
      <w:docPartPr>
        <w:name w:val="A9DCA5012306477EB4E4BB11C9C28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939D9-3793-494F-88EC-906A15777C76}"/>
      </w:docPartPr>
      <w:docPartBody>
        <w:p w:rsidR="008F0437" w:rsidRDefault="008F0437" w:rsidP="008F0437">
          <w:pPr>
            <w:pStyle w:val="A9DCA5012306477EB4E4BB11C9C2854D"/>
          </w:pPr>
          <w:r w:rsidRPr="006A6D73">
            <w:rPr>
              <w:rStyle w:val="BlackText"/>
            </w:rPr>
            <w:t>Jasper University</w:t>
          </w:r>
        </w:p>
      </w:docPartBody>
    </w:docPart>
    <w:docPart>
      <w:docPartPr>
        <w:name w:val="B66630D6A00045E887E4D2BCB5CF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E5A23-DD96-46F5-9765-9D2F08146573}"/>
      </w:docPartPr>
      <w:docPartBody>
        <w:p w:rsidR="008F0437" w:rsidRDefault="008F0437" w:rsidP="008F0437">
          <w:pPr>
            <w:pStyle w:val="B66630D6A00045E887E4D2BCB5CF145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13"/>
    <w:rsid w:val="00684B50"/>
    <w:rsid w:val="008F0437"/>
    <w:rsid w:val="00C05613"/>
    <w:rsid w:val="00E0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E" w:eastAsia="en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DCA5012306477EB4E4BB11C9C2854D">
    <w:name w:val="A9DCA5012306477EB4E4BB11C9C2854D"/>
    <w:rsid w:val="008F0437"/>
  </w:style>
  <w:style w:type="paragraph" w:customStyle="1" w:styleId="B66630D6A00045E887E4D2BCB5CF1452">
    <w:name w:val="B66630D6A00045E887E4D2BCB5CF1452"/>
    <w:rsid w:val="008F0437"/>
  </w:style>
  <w:style w:type="paragraph" w:customStyle="1" w:styleId="9BA70F68F73840138D562A31DDA8C747">
    <w:name w:val="9BA70F68F73840138D562A31DDA8C747"/>
  </w:style>
  <w:style w:type="paragraph" w:customStyle="1" w:styleId="FD65460FBEA34CAB82B629BDC9714ECD">
    <w:name w:val="FD65460FBEA34CAB82B629BDC9714ECD"/>
  </w:style>
  <w:style w:type="paragraph" w:customStyle="1" w:styleId="C1A2CFFA4F5348F7BFD1314FC9DBFBE5">
    <w:name w:val="C1A2CFFA4F5348F7BFD1314FC9DBFBE5"/>
  </w:style>
  <w:style w:type="character" w:styleId="PlaceholderText">
    <w:name w:val="Placeholder Text"/>
    <w:basedOn w:val="DefaultParagraphFont"/>
    <w:uiPriority w:val="99"/>
    <w:semiHidden/>
    <w:rsid w:val="00C05613"/>
    <w:rPr>
      <w:color w:val="808080"/>
    </w:rPr>
  </w:style>
  <w:style w:type="character" w:customStyle="1" w:styleId="BlackText">
    <w:name w:val="Black Text"/>
    <w:basedOn w:val="DefaultParagraphFont"/>
    <w:uiPriority w:val="1"/>
    <w:qFormat/>
    <w:rsid w:val="008F0437"/>
    <w:rPr>
      <w:color w:val="000000" w:themeColor="text1"/>
    </w:rPr>
  </w:style>
  <w:style w:type="paragraph" w:customStyle="1" w:styleId="58C2450346DC4B1DA5AF91387399FE71">
    <w:name w:val="58C2450346DC4B1DA5AF91387399FE71"/>
  </w:style>
  <w:style w:type="paragraph" w:customStyle="1" w:styleId="3D6A68C166BD4DA4985CBFD7911E416C">
    <w:name w:val="3D6A68C166BD4DA4985CBFD7911E416C"/>
    <w:rsid w:val="00C05613"/>
  </w:style>
  <w:style w:type="paragraph" w:customStyle="1" w:styleId="F01A004EFD9149C2A402BF67CDF783E4">
    <w:name w:val="F01A004EFD9149C2A402BF67CDF783E4"/>
    <w:rsid w:val="00C05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4809E8-33E6-4F31-AF70-2E1B8D88D3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C2C26FC-9FD6-4AE6-B3A0-3CCBBE80D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33FFC3-E5F8-403E-8427-4FB4AC31202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sales resume.dotx</Template>
  <TotalTime>0</TotalTime>
  <Pages>1</Pages>
  <Words>109</Words>
  <Characters>863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2023-12-19T10:07:00Z</dcterms:created>
  <dcterms:modified xsi:type="dcterms:W3CDTF">2023-12-19T10:07:00Z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fb6da26cee470867b8f62787c7ee927bffd7f97b23f38bde743747387cec13cc</vt:lpwstr>
  </property>
</Properties>
</file>